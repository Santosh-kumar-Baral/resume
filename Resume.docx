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0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90"/>
        <w:gridCol w:w="1279"/>
        <w:gridCol w:w="6610"/>
      </w:tblGrid>
      <w:tr w:rsidR="00B6466C" w:rsidRPr="00A203AA" w:rsidTr="000C14A0">
        <w:trPr>
          <w:trHeight w:val="962"/>
          <w:jc w:val="center"/>
        </w:trPr>
        <w:tc>
          <w:tcPr>
            <w:tcW w:w="3690" w:type="dxa"/>
          </w:tcPr>
          <w:p w:rsidR="00B6466C" w:rsidRPr="00A203AA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1279" w:type="dxa"/>
            <w:vMerge w:val="restart"/>
          </w:tcPr>
          <w:p w:rsidR="00B6466C" w:rsidRPr="007E09D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610" w:type="dxa"/>
            <w:vMerge w:val="restart"/>
          </w:tcPr>
          <w:p w:rsidR="001423E4" w:rsidRPr="000C14A0" w:rsidRDefault="00A203AA" w:rsidP="001423E4">
            <w:pPr>
              <w:pStyle w:val="Title"/>
              <w:rPr>
                <w:rFonts w:ascii="Times New Roman" w:hAnsi="Times New Roman" w:cs="Times New Roman"/>
                <w:sz w:val="40"/>
                <w:szCs w:val="36"/>
              </w:rPr>
            </w:pPr>
            <w:r w:rsidRPr="000C14A0">
              <w:rPr>
                <w:rFonts w:ascii="Times New Roman" w:hAnsi="Times New Roman" w:cs="Times New Roman"/>
                <w:sz w:val="40"/>
                <w:szCs w:val="36"/>
              </w:rPr>
              <w:t>Santosh Ku. Baral</w:t>
            </w:r>
          </w:p>
        </w:tc>
      </w:tr>
      <w:bookmarkEnd w:id="0"/>
      <w:tr w:rsidR="00B6466C" w:rsidRPr="00A203AA" w:rsidTr="000C14A0">
        <w:trPr>
          <w:trHeight w:val="276"/>
          <w:jc w:val="center"/>
        </w:trPr>
        <w:tc>
          <w:tcPr>
            <w:tcW w:w="3690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A203AA" w:rsidRDefault="00A53AE4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43150" cy="2343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-modified-removebg-preview.pn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9" w:type="dxa"/>
            <w:vMerge/>
          </w:tcPr>
          <w:p w:rsidR="00B6466C" w:rsidRPr="00A203AA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B6466C" w:rsidRPr="00A203AA" w:rsidRDefault="00B6466C" w:rsidP="00222466">
            <w:pPr>
              <w:pStyle w:val="Tit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1540"/>
          <w:jc w:val="center"/>
        </w:trPr>
        <w:tc>
          <w:tcPr>
            <w:tcW w:w="3690" w:type="dxa"/>
            <w:vMerge/>
            <w:tcBorders>
              <w:bottom w:val="nil"/>
            </w:tcBorders>
          </w:tcPr>
          <w:p w:rsidR="00555003" w:rsidRPr="00A203AA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bottom w:val="nil"/>
            </w:tcBorders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 w:val="restart"/>
            <w:tcBorders>
              <w:bottom w:val="nil"/>
            </w:tcBorders>
          </w:tcPr>
          <w:p w:rsidR="001423E4" w:rsidRPr="00A203AA" w:rsidRDefault="001423E4" w:rsidP="001423E4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Objective</w:t>
            </w:r>
          </w:p>
          <w:p w:rsidR="001423E4" w:rsidRPr="001423E4" w:rsidRDefault="001423E4" w:rsidP="001423E4">
            <w:pPr>
              <w:pStyle w:val="Heading2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u w:val="none"/>
              </w:rPr>
            </w:pPr>
            <w:r w:rsidRPr="001423E4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u w:val="none"/>
              </w:rPr>
              <w:t>To secure a position as a Web Designer where I can utilize my skills in HTML, CSS, and Adobe Creative Suite to create visually appealing and user-friendly websites. I am eager to work with a team of experienced designers and developers to gain practical knowledge and develop my skills in this field.</w:t>
            </w:r>
          </w:p>
          <w:p w:rsidR="000F7D04" w:rsidRPr="00A203AA" w:rsidRDefault="000F7D04" w:rsidP="000F7D04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 w:rsidRPr="00A203AA">
              <w:rPr>
                <w:rFonts w:ascii="Times New Roman" w:hAnsi="Times New Roman" w:cs="Times New Roman"/>
                <w:szCs w:val="24"/>
              </w:rPr>
              <w:t>Education</w:t>
            </w:r>
          </w:p>
          <w:p w:rsidR="000F7D04" w:rsidRPr="00A203AA" w:rsidRDefault="00A203AA" w:rsidP="000F7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Patitapabana H</w:t>
            </w:r>
            <w:r w:rsidR="000C1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0C1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="000F7D04" w:rsidRPr="00A203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Kendujhar, Odisha</w:t>
            </w:r>
          </w:p>
          <w:p w:rsidR="00A203AA" w:rsidRPr="00A203AA" w:rsidRDefault="00A203AA" w:rsidP="00A203AA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423E4" w:rsidRPr="00A203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423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23E4">
              <w:rPr>
                <w:rFonts w:ascii="Times New Roman" w:hAnsi="Times New Roman" w:cs="Times New Roman"/>
                <w:sz w:val="24"/>
                <w:szCs w:val="24"/>
              </w:rPr>
              <w:t>(2019-2021)</w:t>
            </w:r>
          </w:p>
          <w:p w:rsidR="00A203AA" w:rsidRPr="00A203AA" w:rsidRDefault="00A203AA" w:rsidP="00A2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Panchayat High School</w:t>
            </w:r>
            <w:r w:rsidRPr="00A203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Kendujhar, Odisha</w:t>
            </w:r>
          </w:p>
          <w:p w:rsidR="00A203AA" w:rsidRPr="00A203AA" w:rsidRDefault="00A203AA" w:rsidP="00A203AA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203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E43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23E4">
              <w:rPr>
                <w:rFonts w:ascii="Times New Roman" w:hAnsi="Times New Roman" w:cs="Times New Roman"/>
                <w:sz w:val="24"/>
                <w:szCs w:val="24"/>
              </w:rPr>
              <w:t>019)</w:t>
            </w:r>
          </w:p>
          <w:p w:rsidR="001423E4" w:rsidRDefault="001423E4" w:rsidP="001423E4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Skills</w:t>
            </w:r>
          </w:p>
          <w:p w:rsidR="000F7D04" w:rsidRDefault="001423E4" w:rsidP="001423E4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E4">
              <w:rPr>
                <w:rFonts w:ascii="Times New Roman" w:hAnsi="Times New Roman" w:cs="Times New Roman"/>
                <w:sz w:val="24"/>
                <w:szCs w:val="24"/>
              </w:rPr>
              <w:t>Proficient in HTML, CSS, and Bootstrap</w:t>
            </w:r>
          </w:p>
          <w:p w:rsidR="001423E4" w:rsidRDefault="001423E4" w:rsidP="001423E4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E4">
              <w:rPr>
                <w:rFonts w:ascii="Times New Roman" w:hAnsi="Times New Roman" w:cs="Times New Roman"/>
                <w:sz w:val="24"/>
                <w:szCs w:val="24"/>
              </w:rPr>
              <w:t>Familiar with JavaScript and PHP</w:t>
            </w:r>
          </w:p>
          <w:p w:rsidR="001423E4" w:rsidRDefault="001423E4" w:rsidP="001423E4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E4"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</w:p>
          <w:p w:rsidR="007E09DC" w:rsidRPr="007E09DC" w:rsidRDefault="001423E4" w:rsidP="007E09DC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Language</w:t>
            </w:r>
          </w:p>
          <w:p w:rsidR="007E09DC" w:rsidRDefault="007E09DC" w:rsidP="007E09DC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:rsidR="007E09DC" w:rsidRDefault="007E09DC" w:rsidP="007E09DC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  <w:p w:rsidR="001423E4" w:rsidRPr="007E09DC" w:rsidRDefault="007E09DC" w:rsidP="001423E4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Odia</w:t>
            </w:r>
          </w:p>
          <w:p w:rsidR="001423E4" w:rsidRDefault="007E09DC" w:rsidP="001423E4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 w:rsidRPr="007E09DC">
              <w:rPr>
                <w:rFonts w:ascii="Times New Roman" w:hAnsi="Times New Roman" w:cs="Times New Roman"/>
                <w:szCs w:val="24"/>
              </w:rPr>
              <w:t>Interests</w:t>
            </w:r>
          </w:p>
          <w:p w:rsidR="007E09DC" w:rsidRDefault="007E09DC" w:rsidP="007E09DC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Cooking</w:t>
            </w:r>
          </w:p>
          <w:p w:rsidR="007E09DC" w:rsidRDefault="007E09DC" w:rsidP="007E09DC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Books</w:t>
            </w:r>
          </w:p>
          <w:p w:rsidR="007E09DC" w:rsidRPr="007E09DC" w:rsidRDefault="007E09DC" w:rsidP="007E09DC"/>
        </w:tc>
      </w:tr>
      <w:tr w:rsidR="00555003" w:rsidRPr="00A203AA" w:rsidTr="000C14A0">
        <w:trPr>
          <w:trHeight w:val="1163"/>
          <w:jc w:val="center"/>
        </w:trPr>
        <w:tc>
          <w:tcPr>
            <w:tcW w:w="3690" w:type="dxa"/>
          </w:tcPr>
          <w:p w:rsidR="00555003" w:rsidRPr="00A203AA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222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957"/>
          <w:jc w:val="center"/>
        </w:trPr>
        <w:tc>
          <w:tcPr>
            <w:tcW w:w="3690" w:type="dxa"/>
            <w:vAlign w:val="center"/>
          </w:tcPr>
          <w:p w:rsidR="00555003" w:rsidRPr="00A203AA" w:rsidRDefault="00A203AA" w:rsidP="00222466">
            <w:pPr>
              <w:pStyle w:val="Information"/>
              <w:rPr>
                <w:rStyle w:val="Strong"/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3E43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Dhenkanal</w:t>
            </w:r>
            <w:r w:rsidRPr="00A203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E43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Odisha</w:t>
            </w:r>
            <w:r w:rsidRPr="00A203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Pr="003E43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758020</w:t>
            </w:r>
          </w:p>
          <w:p w:rsidR="00555003" w:rsidRPr="00A203AA" w:rsidRDefault="00555003" w:rsidP="00A203AA">
            <w:pPr>
              <w:pStyle w:val="Information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5801E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192"/>
          <w:jc w:val="center"/>
        </w:trPr>
        <w:tc>
          <w:tcPr>
            <w:tcW w:w="3690" w:type="dxa"/>
            <w:vAlign w:val="center"/>
          </w:tcPr>
          <w:p w:rsidR="00555003" w:rsidRPr="00A203AA" w:rsidRDefault="00A203AA" w:rsidP="002224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9178975791</w:t>
            </w:r>
          </w:p>
        </w:tc>
        <w:tc>
          <w:tcPr>
            <w:tcW w:w="1279" w:type="dxa"/>
            <w:vMerge/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5801E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84"/>
          <w:jc w:val="center"/>
        </w:trPr>
        <w:tc>
          <w:tcPr>
            <w:tcW w:w="3690" w:type="dxa"/>
            <w:vAlign w:val="center"/>
          </w:tcPr>
          <w:p w:rsidR="00555003" w:rsidRPr="00A203AA" w:rsidRDefault="00555003" w:rsidP="00A203AA">
            <w:pPr>
              <w:pStyle w:val="Information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5801E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165"/>
          <w:jc w:val="center"/>
        </w:trPr>
        <w:tc>
          <w:tcPr>
            <w:tcW w:w="3690" w:type="dxa"/>
            <w:vAlign w:val="center"/>
          </w:tcPr>
          <w:p w:rsidR="00555003" w:rsidRPr="00A203AA" w:rsidRDefault="00555003" w:rsidP="00B646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5801E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264"/>
          <w:jc w:val="center"/>
        </w:trPr>
        <w:tc>
          <w:tcPr>
            <w:tcW w:w="3690" w:type="dxa"/>
            <w:vAlign w:val="center"/>
          </w:tcPr>
          <w:p w:rsidR="00555003" w:rsidRPr="00A203AA" w:rsidRDefault="00A203AA" w:rsidP="00A203AA">
            <w:pPr>
              <w:pStyle w:val="Inform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A203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santoshbaral@gmail.com</w:t>
            </w:r>
          </w:p>
        </w:tc>
        <w:tc>
          <w:tcPr>
            <w:tcW w:w="1279" w:type="dxa"/>
            <w:vMerge/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5801E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426"/>
          <w:jc w:val="center"/>
        </w:trPr>
        <w:tc>
          <w:tcPr>
            <w:tcW w:w="3690" w:type="dxa"/>
            <w:vAlign w:val="center"/>
          </w:tcPr>
          <w:p w:rsidR="00555003" w:rsidRPr="00A203AA" w:rsidRDefault="00555003" w:rsidP="00B646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:rsidR="00555003" w:rsidRPr="00A203A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5801E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9DC" w:rsidRPr="00A203AA" w:rsidTr="000C14A0">
        <w:trPr>
          <w:trHeight w:val="543"/>
          <w:jc w:val="center"/>
        </w:trPr>
        <w:tc>
          <w:tcPr>
            <w:tcW w:w="3690" w:type="dxa"/>
            <w:vAlign w:val="center"/>
          </w:tcPr>
          <w:p w:rsidR="007E09DC" w:rsidRPr="00A203AA" w:rsidRDefault="007E09DC" w:rsidP="00B646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E09DC">
              <w:rPr>
                <w:rFonts w:ascii="Times New Roman" w:hAnsi="Times New Roman" w:cs="Times New Roman"/>
                <w:sz w:val="24"/>
                <w:szCs w:val="24"/>
              </w:rPr>
              <w:t>www.linkedin.com/in/santosh-ku-baral</w:t>
            </w:r>
          </w:p>
        </w:tc>
        <w:tc>
          <w:tcPr>
            <w:tcW w:w="1279" w:type="dxa"/>
          </w:tcPr>
          <w:p w:rsidR="007E09DC" w:rsidRPr="00A203AA" w:rsidRDefault="007E09D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7E09DC" w:rsidRPr="00A203AA" w:rsidRDefault="007E09DC" w:rsidP="005801E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003" w:rsidRPr="00A203AA" w:rsidTr="000C14A0">
        <w:trPr>
          <w:trHeight w:val="2244"/>
          <w:jc w:val="center"/>
        </w:trPr>
        <w:tc>
          <w:tcPr>
            <w:tcW w:w="3690" w:type="dxa"/>
          </w:tcPr>
          <w:p w:rsidR="00555003" w:rsidRPr="00A203AA" w:rsidRDefault="00555003" w:rsidP="00222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:rsidR="00555003" w:rsidRPr="00A203AA" w:rsidRDefault="00555003" w:rsidP="00222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0" w:type="dxa"/>
            <w:vMerge/>
          </w:tcPr>
          <w:p w:rsidR="00555003" w:rsidRPr="00A203AA" w:rsidRDefault="00555003" w:rsidP="00222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5B63" w:rsidRPr="00A203AA" w:rsidRDefault="007F5B63" w:rsidP="00CE1E3D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7F5B63" w:rsidRPr="00A203AA" w:rsidSect="00B6466C">
      <w:headerReference w:type="default" r:id="rId12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7E8" w:rsidRDefault="00AF67E8" w:rsidP="00590471">
      <w:r>
        <w:separator/>
      </w:r>
    </w:p>
  </w:endnote>
  <w:endnote w:type="continuationSeparator" w:id="0">
    <w:p w:rsidR="00AF67E8" w:rsidRDefault="00AF67E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7E8" w:rsidRDefault="00AF67E8" w:rsidP="00590471">
      <w:r>
        <w:separator/>
      </w:r>
    </w:p>
  </w:footnote>
  <w:footnote w:type="continuationSeparator" w:id="0">
    <w:p w:rsidR="00AF67E8" w:rsidRDefault="00AF67E8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C0B41A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C185D"/>
    <w:multiLevelType w:val="hybridMultilevel"/>
    <w:tmpl w:val="D3D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AA"/>
    <w:rsid w:val="00060042"/>
    <w:rsid w:val="000C14A0"/>
    <w:rsid w:val="000E0114"/>
    <w:rsid w:val="000F7D04"/>
    <w:rsid w:val="001423E4"/>
    <w:rsid w:val="00150ABD"/>
    <w:rsid w:val="00222466"/>
    <w:rsid w:val="00332A22"/>
    <w:rsid w:val="003D3540"/>
    <w:rsid w:val="003E43D2"/>
    <w:rsid w:val="00472C27"/>
    <w:rsid w:val="00555003"/>
    <w:rsid w:val="005801E5"/>
    <w:rsid w:val="00590471"/>
    <w:rsid w:val="005D01FA"/>
    <w:rsid w:val="00670FFC"/>
    <w:rsid w:val="007913A5"/>
    <w:rsid w:val="007C703F"/>
    <w:rsid w:val="007E09DC"/>
    <w:rsid w:val="007F5B63"/>
    <w:rsid w:val="00846CB9"/>
    <w:rsid w:val="008472E9"/>
    <w:rsid w:val="008C2CFC"/>
    <w:rsid w:val="00A203AA"/>
    <w:rsid w:val="00A53AE4"/>
    <w:rsid w:val="00AF67E8"/>
    <w:rsid w:val="00B6466C"/>
    <w:rsid w:val="00CE1E3D"/>
    <w:rsid w:val="00DF2F8A"/>
    <w:rsid w:val="00E813B6"/>
    <w:rsid w:val="00E90A60"/>
    <w:rsid w:val="00EC3162"/>
    <w:rsid w:val="00EE7E09"/>
    <w:rsid w:val="00F0223C"/>
    <w:rsid w:val="00F427CB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61E65F7-3687-45A5-9281-BF74DE15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TIB-21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202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NSTIB-21</dc:creator>
  <cp:keywords/>
  <dc:description/>
  <cp:lastModifiedBy>NSTIB-21</cp:lastModifiedBy>
  <cp:revision>5</cp:revision>
  <cp:lastPrinted>2023-03-03T08:26:00Z</cp:lastPrinted>
  <dcterms:created xsi:type="dcterms:W3CDTF">2023-02-24T06:06:00Z</dcterms:created>
  <dcterms:modified xsi:type="dcterms:W3CDTF">2023-03-03T09:08:00Z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